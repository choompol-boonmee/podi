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79714906"/>
        <w:docPartObj>
          <w:docPartGallery w:val="Cover Pages"/>
          <w:docPartUnique/>
        </w:docPartObj>
      </w:sdtPr>
      <w:sdtContent>
        <w:p w14:paraId="52F8BC5C" w14:textId="1BBB912A" w:rsidR="009D168F" w:rsidRDefault="009D16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753A34" wp14:editId="694EF5A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C1227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AA51558" w14:textId="40A94CAA" w:rsidR="009D168F" w:rsidRDefault="009D168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C1227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C1227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C1227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A30B72D" w14:textId="1F3673AF" w:rsidR="009D168F" w:rsidRDefault="009D168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C1227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0C1227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753A34" id="Group 459" o:spid="_x0000_s1026" alt="Title: Title and subtitle with crop mark graphic" style="position:absolute;margin-left:0;margin-top:0;width:502.55pt;height:267.85pt;z-index:251659264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6HZcQUAABw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0c1227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C1227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AA51558" w14:textId="40A94CAA" w:rsidR="009D168F" w:rsidRDefault="009D168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C1227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C1227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C1227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A30B72D" w14:textId="1F3673AF" w:rsidR="009D168F" w:rsidRDefault="009D168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0C1227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0C1227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24416592" wp14:editId="1E6C19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68E6C64" id="Rectangle 464" o:spid="_x0000_s1026" alt="Title: Color background" style="position:absolute;margin-left:0;margin-top:0;width:8in;height:756pt;z-index:-251658240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fdf9f7 [3214]" stroked="f">
                    <w10:wrap anchorx="page" anchory="page"/>
                  </v:rect>
                </w:pict>
              </mc:Fallback>
            </mc:AlternateContent>
          </w:r>
        </w:p>
        <w:p w14:paraId="3AF2D700" w14:textId="565E37C4" w:rsidR="009D168F" w:rsidRDefault="009D168F" w:rsidP="00154F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78E2E92" wp14:editId="6872FA9A">
                    <wp:simplePos x="0" y="0"/>
                    <wp:positionH relativeFrom="column">
                      <wp:posOffset>4228990</wp:posOffset>
                    </wp:positionH>
                    <wp:positionV relativeFrom="paragraph">
                      <wp:posOffset>5205789</wp:posOffset>
                    </wp:positionV>
                    <wp:extent cx="2633902" cy="3374136"/>
                    <wp:effectExtent l="0" t="0" r="0" b="0"/>
                    <wp:wrapNone/>
                    <wp:docPr id="455" name="Group 455" title="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33902" cy="3374136"/>
                              <a:chOff x="0" y="0"/>
                              <a:chExt cx="2628900" cy="3371850"/>
                            </a:xfrm>
                          </wpg:grpSpPr>
                          <wps:wsp>
                            <wps:cNvPr id="456" name="Freeform 456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3600" cy="2867025"/>
                              </a:xfrm>
                              <a:custGeom>
                                <a:avLst/>
                                <a:gdLst>
                                  <a:gd name="T0" fmla="*/ 1344 w 1344"/>
                                  <a:gd name="T1" fmla="*/ 1806 h 1806"/>
                                  <a:gd name="T2" fmla="*/ 0 w 1344"/>
                                  <a:gd name="T3" fmla="*/ 1806 h 1806"/>
                                  <a:gd name="T4" fmla="*/ 0 w 1344"/>
                                  <a:gd name="T5" fmla="*/ 1641 h 1806"/>
                                  <a:gd name="T6" fmla="*/ 1176 w 1344"/>
                                  <a:gd name="T7" fmla="*/ 1641 h 1806"/>
                                  <a:gd name="T8" fmla="*/ 1176 w 1344"/>
                                  <a:gd name="T9" fmla="*/ 0 h 1806"/>
                                  <a:gd name="T10" fmla="*/ 1344 w 1344"/>
                                  <a:gd name="T11" fmla="*/ 0 h 1806"/>
                                  <a:gd name="T12" fmla="*/ 1344 w 1344"/>
                                  <a:gd name="T13" fmla="*/ 1806 h 18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344" h="1806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7" name="Rectangle 457"/>
                            <wps:cNvSpPr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60D901C" id="Group 455" o:spid="_x0000_s1026" alt="Title: Crop mark graphic" style="position:absolute;margin-left:333pt;margin-top:409.9pt;width:207.4pt;height:265.7pt;z-index:251661312" coordsize="26289,33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">
                    <v:shape id="Freeform 456" o:spid="_x0000_s1027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0c1227 [3215]" stroked="f">
                      <v:path arrowok="t" o:connecttype="custom" o:connectlocs="2133600,2867025;0,2867025;0,2605088;1866900,2605088;1866900,0;2133600,0;2133600,2867025" o:connectangles="0,0,0,0,0,0,0"/>
                    </v:shape>
                    <v:rect id="Rectangle 457" o:spid="_x0000_s1028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7848460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aps w:val="0"/>
          <w:noProof/>
          <w:color w:val="7F7F7F" w:themeColor="text1" w:themeTint="80"/>
          <w:spacing w:val="0"/>
          <w:sz w:val="24"/>
          <w:szCs w:val="24"/>
        </w:rPr>
      </w:sdtEndPr>
      <w:sdtContent>
        <w:p w14:paraId="38B97643" w14:textId="25EEDBFC" w:rsidR="009D168F" w:rsidRDefault="009D168F">
          <w:pPr>
            <w:pStyle w:val="TOCHeading"/>
            <w:rPr>
              <w:rFonts w:hint="cs"/>
              <w:cs/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4A5425E3" w14:textId="088747EE" w:rsidR="009D168F" w:rsidRDefault="009D168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30"/>
              <w:lang w:val="en-TH" w:eastAsia="en-US" w:bidi="th-TH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9633209" w:history="1">
            <w:r w:rsidRPr="00894F59">
              <w:rPr>
                <w:rStyle w:val="Hyperlink"/>
                <w:noProof/>
              </w:rPr>
              <w:t>Head</w:t>
            </w:r>
            <w:r w:rsidRPr="00894F59">
              <w:rPr>
                <w:rStyle w:val="Hyperlink"/>
                <w:noProof/>
              </w:rPr>
              <w:t>i</w:t>
            </w:r>
            <w:r w:rsidRPr="00894F59">
              <w:rPr>
                <w:rStyle w:val="Hyperlink"/>
                <w:noProof/>
              </w:rPr>
              <w:t>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596C" w14:textId="20E4AD17" w:rsidR="009D168F" w:rsidRDefault="009D168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30"/>
              <w:lang w:val="en-TH" w:eastAsia="en-US" w:bidi="th-TH"/>
            </w:rPr>
          </w:pPr>
          <w:hyperlink w:anchor="_Toc69633210" w:history="1">
            <w:r w:rsidRPr="00894F59">
              <w:rPr>
                <w:rStyle w:val="Hyperlink"/>
                <w:noProof/>
              </w:rPr>
              <w:t>Headi</w:t>
            </w:r>
            <w:r w:rsidRPr="00894F59">
              <w:rPr>
                <w:rStyle w:val="Hyperlink"/>
                <w:noProof/>
              </w:rPr>
              <w:t>n</w:t>
            </w:r>
            <w:r w:rsidRPr="00894F59">
              <w:rPr>
                <w:rStyle w:val="Hyperlink"/>
                <w:noProof/>
              </w:rPr>
              <w:t>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AAC86" w14:textId="7FD10C04" w:rsidR="009D168F" w:rsidRDefault="009D168F">
          <w:r>
            <w:rPr>
              <w:b/>
              <w:bCs/>
              <w:noProof/>
            </w:rPr>
            <w:fldChar w:fldCharType="end"/>
          </w:r>
        </w:p>
      </w:sdtContent>
    </w:sdt>
    <w:p w14:paraId="523F9FE3" w14:textId="44012028" w:rsidR="00164D64" w:rsidRDefault="00154FA8" w:rsidP="00AC537B">
      <w:pPr>
        <w:pStyle w:val="heading30"/>
      </w:pPr>
      <w:r>
        <w:br w:type="page"/>
      </w:r>
    </w:p>
    <w:sectPr w:rsidR="00164D64" w:rsidSect="009D168F">
      <w:footerReference w:type="default" r:id="rId8"/>
      <w:pgSz w:w="12240" w:h="15840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8A5A7" w14:textId="77777777" w:rsidR="001D3A3A" w:rsidRDefault="001D3A3A">
      <w:pPr>
        <w:spacing w:before="0" w:after="0" w:line="240" w:lineRule="auto"/>
      </w:pPr>
      <w:r>
        <w:separator/>
      </w:r>
    </w:p>
    <w:p w14:paraId="2097DA0D" w14:textId="77777777" w:rsidR="001D3A3A" w:rsidRDefault="001D3A3A"/>
  </w:endnote>
  <w:endnote w:type="continuationSeparator" w:id="0">
    <w:p w14:paraId="780E2D7A" w14:textId="77777777" w:rsidR="001D3A3A" w:rsidRDefault="001D3A3A">
      <w:pPr>
        <w:spacing w:before="0" w:after="0" w:line="240" w:lineRule="auto"/>
      </w:pPr>
      <w:r>
        <w:continuationSeparator/>
      </w:r>
    </w:p>
    <w:p w14:paraId="52F39A54" w14:textId="77777777" w:rsidR="001D3A3A" w:rsidRDefault="001D3A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08A6D" w14:textId="77777777" w:rsidR="00164D64" w:rsidRDefault="001D3A3A" w:rsidP="00154FA8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F5CD7" w14:textId="77777777" w:rsidR="001D3A3A" w:rsidRDefault="001D3A3A">
      <w:pPr>
        <w:spacing w:before="0" w:after="0" w:line="240" w:lineRule="auto"/>
      </w:pPr>
      <w:r>
        <w:separator/>
      </w:r>
    </w:p>
    <w:p w14:paraId="6D896597" w14:textId="77777777" w:rsidR="001D3A3A" w:rsidRDefault="001D3A3A"/>
  </w:footnote>
  <w:footnote w:type="continuationSeparator" w:id="0">
    <w:p w14:paraId="0AEDAB7F" w14:textId="77777777" w:rsidR="001D3A3A" w:rsidRDefault="001D3A3A">
      <w:pPr>
        <w:spacing w:before="0" w:after="0" w:line="240" w:lineRule="auto"/>
      </w:pPr>
      <w:r>
        <w:continuationSeparator/>
      </w:r>
    </w:p>
    <w:p w14:paraId="5AD8CF4C" w14:textId="77777777" w:rsidR="001D3A3A" w:rsidRDefault="001D3A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A8"/>
    <w:rsid w:val="00154FA8"/>
    <w:rsid w:val="00164D64"/>
    <w:rsid w:val="001D3A3A"/>
    <w:rsid w:val="009D168F"/>
    <w:rsid w:val="00A5192F"/>
    <w:rsid w:val="00AC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BBA3E5"/>
  <w15:chartTrackingRefBased/>
  <w15:docId w15:val="{A3BAB736-D675-E541-80E7-448298EB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FA8"/>
    <w:pPr>
      <w:keepNext/>
      <w:keepLines/>
      <w:spacing w:before="240" w:line="240" w:lineRule="auto"/>
      <w:outlineLvl w:val="0"/>
    </w:pPr>
    <w:rPr>
      <w:rFonts w:asciiTheme="majorBidi" w:eastAsiaTheme="majorEastAsia" w:hAnsiTheme="majorBidi" w:cstheme="majorBidi"/>
      <w:b/>
      <w:bCs/>
      <w:caps/>
      <w:color w:val="000000" w:themeColor="text1"/>
      <w:spacing w:val="1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FA8"/>
    <w:pPr>
      <w:keepNext/>
      <w:keepLines/>
      <w:spacing w:after="200" w:line="240" w:lineRule="auto"/>
      <w:outlineLvl w:val="1"/>
    </w:pPr>
    <w:rPr>
      <w:rFonts w:asciiTheme="majorBidi" w:eastAsiaTheme="majorEastAsia" w:hAnsiTheme="majorBidi" w:cstheme="majorBidi"/>
      <w:b/>
      <w:i/>
      <w:caps/>
      <w:color w:val="000000" w:themeColor="text1"/>
      <w:spacing w:val="14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unhideWhenUsed/>
    <w:rsid w:val="00154FA8"/>
    <w:rPr>
      <w:rFonts w:asciiTheme="minorBidi" w:hAnsiTheme="minorBidi"/>
      <w:color w:val="000000" w:themeColor="text1"/>
      <w:sz w:val="3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54FA8"/>
    <w:rPr>
      <w:rFonts w:asciiTheme="majorBidi" w:eastAsiaTheme="majorEastAsia" w:hAnsiTheme="majorBidi" w:cstheme="majorBidi"/>
      <w:b/>
      <w:bCs/>
      <w:caps/>
      <w:color w:val="000000" w:themeColor="text1"/>
      <w:spacing w:val="1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4FA8"/>
    <w:rPr>
      <w:rFonts w:asciiTheme="majorBidi" w:eastAsiaTheme="majorEastAsia" w:hAnsiTheme="majorBidi" w:cstheme="majorBidi"/>
      <w:b/>
      <w:i/>
      <w:caps/>
      <w:color w:val="000000" w:themeColor="text1"/>
      <w:spacing w:val="14"/>
      <w:sz w:val="36"/>
      <w:szCs w:val="26"/>
    </w:rPr>
  </w:style>
  <w:style w:type="paragraph" w:styleId="ListBullet">
    <w:name w:val="List Bullet"/>
    <w:basedOn w:val="Normal"/>
    <w:uiPriority w:val="31"/>
    <w:qFormat/>
    <w:rsid w:val="00154FA8"/>
    <w:pPr>
      <w:numPr>
        <w:numId w:val="8"/>
      </w:numPr>
      <w:contextualSpacing/>
    </w:pPr>
    <w:rPr>
      <w:rFonts w:asciiTheme="minorBidi" w:hAnsiTheme="minorBidi"/>
      <w:color w:val="000000" w:themeColor="text1"/>
      <w:sz w:val="32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Bidi" w:hAnsiTheme="minorBidi"/>
      <w:color w:val="000000" w:themeColor="tex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Bidi" w:eastAsiaTheme="minorEastAsia" w:hAnsiTheme="minorBidi"/>
      <w:caps/>
      <w:color w:val="000000" w:themeColor="text1"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pacing w:val="14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 w:themeColor="text1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rFonts w:asciiTheme="minorBidi" w:hAnsiTheme="minorBidi"/>
      <w:i/>
      <w:iCs/>
      <w:color w:val="0072C6" w:themeColor="accent1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rFonts w:asciiTheme="minorBidi" w:hAnsiTheme="minorBidi"/>
      <w:i/>
      <w:iCs/>
      <w:color w:val="F98723" w:themeColor="accent2"/>
      <w:sz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rFonts w:asciiTheme="minorBidi" w:hAnsiTheme="minorBidi"/>
      <w:b/>
      <w:i/>
      <w:iCs/>
      <w:color w:val="F98723" w:themeColor="accent2"/>
      <w:sz w:val="32"/>
    </w:rPr>
  </w:style>
  <w:style w:type="character" w:styleId="Strong">
    <w:name w:val="Strong"/>
    <w:basedOn w:val="DefaultParagraphFont"/>
    <w:uiPriority w:val="22"/>
    <w:semiHidden/>
    <w:unhideWhenUsed/>
    <w:qFormat/>
    <w:rPr>
      <w:rFonts w:asciiTheme="minorBidi" w:hAnsiTheme="minorBidi"/>
      <w:b/>
      <w:bCs/>
      <w:color w:val="0072C6" w:themeColor="accent1"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rFonts w:asciiTheme="minorBidi" w:hAnsiTheme="minorBidi"/>
      <w:i/>
      <w:caps/>
      <w:smallCaps w:val="0"/>
      <w:color w:val="0072C6" w:themeColor="accent1"/>
      <w:sz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rFonts w:asciiTheme="minorBidi" w:hAnsiTheme="minorBidi"/>
      <w:b/>
      <w:bCs/>
      <w:i/>
      <w:caps/>
      <w:smallCaps w:val="0"/>
      <w:color w:val="0072C6" w:themeColor="accent1"/>
      <w:spacing w:val="0"/>
      <w:sz w:val="32"/>
    </w:r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inorBidi" w:hAnsiTheme="minorBidi"/>
      <w:b w:val="0"/>
      <w:bCs/>
      <w:i w:val="0"/>
      <w:iCs/>
      <w:color w:val="0072C6" w:themeColor="accent1"/>
      <w:spacing w:val="0"/>
      <w:sz w:val="3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rFonts w:asciiTheme="minorBidi" w:hAnsiTheme="minorBidi"/>
      <w:color w:val="808080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154FA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FA8"/>
    <w:rPr>
      <w:rFonts w:asciiTheme="minorBidi" w:hAnsiTheme="minorBidi"/>
      <w:color w:val="000000" w:themeColor="text1"/>
      <w:sz w:val="3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154FA8"/>
    <w:pPr>
      <w:spacing w:before="360" w:after="560" w:line="264" w:lineRule="auto"/>
      <w:ind w:left="605" w:right="605"/>
      <w:contextualSpacing/>
    </w:pPr>
    <w:rPr>
      <w:rFonts w:asciiTheme="majorBidi" w:hAnsiTheme="majorBidi"/>
      <w:i/>
      <w:iCs/>
      <w:color w:val="000000" w:themeColor="text1"/>
      <w:sz w:val="36"/>
    </w:rPr>
  </w:style>
  <w:style w:type="character" w:customStyle="1" w:styleId="QuoteChar">
    <w:name w:val="Quote Char"/>
    <w:basedOn w:val="DefaultParagraphFont"/>
    <w:link w:val="Quote"/>
    <w:uiPriority w:val="29"/>
    <w:rsid w:val="00154FA8"/>
    <w:rPr>
      <w:rFonts w:asciiTheme="majorBidi" w:hAnsiTheme="majorBidi"/>
      <w:i/>
      <w:iCs/>
      <w:color w:val="000000" w:themeColor="tex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54FA8"/>
    <w:pPr>
      <w:spacing w:before="120" w:after="120"/>
    </w:pPr>
    <w:rPr>
      <w:rFonts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54FA8"/>
    <w:pPr>
      <w:spacing w:before="0" w:after="0"/>
      <w:ind w:left="240"/>
    </w:pPr>
    <w:rPr>
      <w:rFonts w:cstheme="minorHAnsi"/>
      <w:smallCaps/>
      <w:sz w:val="20"/>
    </w:rPr>
  </w:style>
  <w:style w:type="character" w:styleId="Hyperlink">
    <w:name w:val="Hyperlink"/>
    <w:basedOn w:val="DefaultParagraphFont"/>
    <w:uiPriority w:val="99"/>
    <w:unhideWhenUsed/>
    <w:rsid w:val="00154FA8"/>
    <w:rPr>
      <w:rFonts w:asciiTheme="minorBidi" w:hAnsiTheme="minorBidi"/>
      <w:color w:val="0072C6" w:themeColor="hyperlink"/>
      <w:sz w:val="32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4FA8"/>
    <w:pPr>
      <w:spacing w:before="0" w:after="0"/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4FA8"/>
    <w:pPr>
      <w:spacing w:before="0" w:after="0"/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4FA8"/>
    <w:pPr>
      <w:spacing w:before="0" w:after="0"/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4FA8"/>
    <w:pPr>
      <w:spacing w:before="0" w:after="0"/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4FA8"/>
    <w:pPr>
      <w:spacing w:before="0" w:after="0"/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4FA8"/>
    <w:pPr>
      <w:spacing w:before="0" w:after="0"/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4FA8"/>
    <w:pPr>
      <w:spacing w:before="0" w:after="0"/>
      <w:ind w:left="1920"/>
    </w:pPr>
    <w:rPr>
      <w:rFonts w:cstheme="minorHAnsi"/>
      <w:sz w:val="18"/>
      <w:szCs w:val="21"/>
    </w:rPr>
  </w:style>
  <w:style w:type="paragraph" w:styleId="NoSpacing">
    <w:name w:val="No Spacing"/>
    <w:link w:val="NoSpacingChar"/>
    <w:uiPriority w:val="1"/>
    <w:qFormat/>
    <w:rsid w:val="009D168F"/>
    <w:pPr>
      <w:spacing w:before="0" w:after="0" w:line="240" w:lineRule="auto"/>
    </w:pPr>
    <w:rPr>
      <w:rFonts w:asciiTheme="minorBidi" w:eastAsiaTheme="minorEastAsia" w:hAnsiTheme="minorBidi"/>
      <w:color w:val="000000" w:themeColor="text1"/>
      <w:sz w:val="28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D168F"/>
    <w:rPr>
      <w:rFonts w:asciiTheme="minorBidi" w:eastAsiaTheme="minorEastAsia" w:hAnsiTheme="minorBidi"/>
      <w:color w:val="000000" w:themeColor="text1"/>
      <w:sz w:val="28"/>
      <w:szCs w:val="22"/>
      <w:lang w:eastAsia="zh-CN"/>
    </w:rPr>
  </w:style>
  <w:style w:type="paragraph" w:customStyle="1" w:styleId="heading30">
    <w:name w:val="heading3"/>
    <w:basedOn w:val="Normal"/>
    <w:next w:val="Heading3"/>
    <w:qFormat/>
    <w:rsid w:val="00A5192F"/>
    <w:pPr>
      <w:spacing w:line="240" w:lineRule="auto"/>
    </w:pPr>
    <w:rPr>
      <w:rFonts w:asciiTheme="majorBidi" w:hAnsiTheme="majorBidi"/>
      <w:b/>
      <w:i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nnygenius/Library/Containers/com.microsoft.Word/Data/Library/Application%20Support/Microsoft/Office/16.0/DTS/en-US%7bB12730DC-FCEF-AD43-B117-3E42FFD1EEDA%7d/%7bA8D8A655-08E3-584B-9297-C54CC9BEBBBF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E29CFE-04E1-DB49-9E9D-830CB13A0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23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2021-04-18T02:55:00Z</dcterms:created>
  <dcterms:modified xsi:type="dcterms:W3CDTF">2021-04-18T03:18:00Z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